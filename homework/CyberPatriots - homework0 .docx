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43" w:rsidRPr="00AA5EDD" w:rsidRDefault="0031174D">
      <w:pPr>
        <w:rPr>
          <w:b/>
          <w:sz w:val="36"/>
          <w:szCs w:val="36"/>
        </w:rPr>
      </w:pPr>
      <w:r>
        <w:rPr>
          <w:b/>
          <w:sz w:val="36"/>
          <w:szCs w:val="36"/>
        </w:rPr>
        <w:t>Cyber Patriots - Homework 0</w:t>
      </w:r>
      <w:bookmarkStart w:id="0" w:name="_GoBack"/>
      <w:bookmarkEnd w:id="0"/>
    </w:p>
    <w:p w:rsidR="00D62944" w:rsidRDefault="00D62944"/>
    <w:p w:rsidR="00D62944" w:rsidRPr="00AA5EDD" w:rsidRDefault="00D62944">
      <w:pPr>
        <w:rPr>
          <w:b/>
          <w:sz w:val="28"/>
          <w:szCs w:val="28"/>
        </w:rPr>
      </w:pPr>
      <w:r w:rsidRPr="00AA5EDD">
        <w:rPr>
          <w:b/>
          <w:sz w:val="28"/>
          <w:szCs w:val="28"/>
        </w:rPr>
        <w:t>Video Homework</w:t>
      </w:r>
    </w:p>
    <w:p w:rsidR="00D62944" w:rsidRDefault="00480BDC">
      <w:r>
        <w:t>~3</w:t>
      </w:r>
      <w:r w:rsidR="002D09A1">
        <w:t xml:space="preserve"> min video: </w:t>
      </w:r>
      <w:hyperlink r:id="rId6" w:history="1">
        <w:r w:rsidRPr="004E5A9C">
          <w:rPr>
            <w:rStyle w:val="Hyperlink"/>
          </w:rPr>
          <w:t>https://www.youtube.co</w:t>
        </w:r>
        <w:r w:rsidRPr="004E5A9C">
          <w:rPr>
            <w:rStyle w:val="Hyperlink"/>
          </w:rPr>
          <w:t>m</w:t>
        </w:r>
        <w:r w:rsidRPr="004E5A9C">
          <w:rPr>
            <w:rStyle w:val="Hyperlink"/>
          </w:rPr>
          <w:t>/watch?v=sdpxddDzXfE</w:t>
        </w:r>
      </w:hyperlink>
    </w:p>
    <w:p w:rsidR="00480BDC" w:rsidRDefault="00480BDC">
      <w:r>
        <w:t xml:space="preserve">~5 min video – How safe is your password: </w:t>
      </w:r>
      <w:hyperlink r:id="rId7" w:history="1">
        <w:r w:rsidRPr="00480BDC">
          <w:rPr>
            <w:rStyle w:val="Hyperlink"/>
          </w:rPr>
          <w:t>https://ww</w:t>
        </w:r>
        <w:r w:rsidRPr="00480BDC">
          <w:rPr>
            <w:rStyle w:val="Hyperlink"/>
          </w:rPr>
          <w:t>w</w:t>
        </w:r>
        <w:r w:rsidRPr="00480BDC">
          <w:rPr>
            <w:rStyle w:val="Hyperlink"/>
          </w:rPr>
          <w:t>.youtube.com/watc</w:t>
        </w:r>
        <w:r w:rsidRPr="00480BDC">
          <w:rPr>
            <w:rStyle w:val="Hyperlink"/>
          </w:rPr>
          <w:t>h</w:t>
        </w:r>
        <w:r w:rsidRPr="00480BDC">
          <w:rPr>
            <w:rStyle w:val="Hyperlink"/>
          </w:rPr>
          <w:t>?v=z25UlNNHGTw</w:t>
        </w:r>
      </w:hyperlink>
    </w:p>
    <w:p w:rsidR="00D62944" w:rsidRDefault="00D62944"/>
    <w:p w:rsidR="00D62944" w:rsidRPr="00AA5EDD" w:rsidRDefault="00D62944">
      <w:pPr>
        <w:rPr>
          <w:b/>
          <w:sz w:val="28"/>
          <w:szCs w:val="28"/>
        </w:rPr>
      </w:pPr>
      <w:r w:rsidRPr="00AA5EDD">
        <w:rPr>
          <w:b/>
          <w:sz w:val="28"/>
          <w:szCs w:val="28"/>
        </w:rPr>
        <w:t>Questions</w:t>
      </w:r>
    </w:p>
    <w:p w:rsidR="002D09A1" w:rsidRDefault="00E1368C" w:rsidP="002D09A1">
      <w:pPr>
        <w:pStyle w:val="ListParagraph"/>
        <w:numPr>
          <w:ilvl w:val="0"/>
          <w:numId w:val="5"/>
        </w:numPr>
      </w:pPr>
      <w:r>
        <w:t>What is cyber-bullying?</w:t>
      </w:r>
    </w:p>
    <w:p w:rsidR="00E1368C" w:rsidRDefault="00E1368C" w:rsidP="002D09A1">
      <w:pPr>
        <w:pStyle w:val="ListParagraph"/>
        <w:numPr>
          <w:ilvl w:val="0"/>
          <w:numId w:val="5"/>
        </w:numPr>
      </w:pPr>
      <w:r>
        <w:t>How to deal with cyber-bullying?</w:t>
      </w:r>
    </w:p>
    <w:p w:rsidR="00E1368C" w:rsidRDefault="00E1368C" w:rsidP="00E1368C">
      <w:pPr>
        <w:pStyle w:val="ListParagraph"/>
        <w:numPr>
          <w:ilvl w:val="0"/>
          <w:numId w:val="5"/>
        </w:numPr>
      </w:pPr>
      <w:r>
        <w:t xml:space="preserve">What is </w:t>
      </w:r>
      <w:r w:rsidRPr="00E1368C">
        <w:t>Personally Identifiable Information</w:t>
      </w:r>
      <w:r>
        <w:t>(PII), and what are some examples of it?</w:t>
      </w:r>
    </w:p>
    <w:p w:rsidR="00E1368C" w:rsidRDefault="00E1368C" w:rsidP="00E1368C">
      <w:pPr>
        <w:pStyle w:val="ListParagraph"/>
        <w:numPr>
          <w:ilvl w:val="0"/>
          <w:numId w:val="5"/>
        </w:numPr>
      </w:pPr>
      <w:r>
        <w:t>(True | False) You should share your PII, whenever a website asks for it.</w:t>
      </w:r>
    </w:p>
    <w:p w:rsidR="00E1368C" w:rsidRDefault="00E1368C" w:rsidP="00E1368C">
      <w:pPr>
        <w:pStyle w:val="ListParagraph"/>
        <w:numPr>
          <w:ilvl w:val="0"/>
          <w:numId w:val="5"/>
        </w:numPr>
      </w:pPr>
      <w:r>
        <w:t xml:space="preserve">(True | False) You </w:t>
      </w:r>
      <w:r>
        <w:t>should not download any suspicious or unknown software</w:t>
      </w:r>
      <w:r>
        <w:t>.</w:t>
      </w:r>
    </w:p>
    <w:p w:rsidR="00E1368C" w:rsidRDefault="00E1368C" w:rsidP="00E1368C">
      <w:pPr>
        <w:pStyle w:val="ListParagraph"/>
        <w:numPr>
          <w:ilvl w:val="0"/>
          <w:numId w:val="5"/>
        </w:numPr>
      </w:pPr>
      <w:r>
        <w:t xml:space="preserve">(True | False) </w:t>
      </w:r>
      <w:r>
        <w:t>You can</w:t>
      </w:r>
      <w:r w:rsidRPr="00E1368C">
        <w:t xml:space="preserve"> post </w:t>
      </w:r>
      <w:r>
        <w:t>information</w:t>
      </w:r>
      <w:r w:rsidRPr="00E1368C">
        <w:t xml:space="preserve"> you do not want public</w:t>
      </w:r>
      <w:r>
        <w:t xml:space="preserve"> only if you are sending it to a friend.</w:t>
      </w:r>
    </w:p>
    <w:p w:rsidR="00E1368C" w:rsidRDefault="00E1368C" w:rsidP="00E1368C">
      <w:pPr>
        <w:pStyle w:val="ListParagraph"/>
        <w:numPr>
          <w:ilvl w:val="0"/>
          <w:numId w:val="5"/>
        </w:numPr>
      </w:pPr>
      <w:r>
        <w:t>(True | False</w:t>
      </w:r>
      <w:r>
        <w:t>)</w:t>
      </w:r>
      <w:r w:rsidRPr="00E1368C">
        <w:t xml:space="preserve"> </w:t>
      </w:r>
      <w:r w:rsidRPr="00E1368C">
        <w:t xml:space="preserve">If you’re unsure about anything you do online, </w:t>
      </w:r>
      <w:r>
        <w:t xml:space="preserve">you should </w:t>
      </w:r>
      <w:r w:rsidRPr="00E1368C">
        <w:t>ask your parent or guardian if it is OK</w:t>
      </w:r>
    </w:p>
    <w:p w:rsidR="00E1368C" w:rsidRDefault="00E1368C" w:rsidP="00E1368C">
      <w:pPr>
        <w:pStyle w:val="ListParagraph"/>
        <w:numPr>
          <w:ilvl w:val="0"/>
          <w:numId w:val="5"/>
        </w:numPr>
      </w:pPr>
      <w:r>
        <w:t>(True | False)</w:t>
      </w:r>
      <w:r w:rsidRPr="00E1368C">
        <w:t xml:space="preserve"> </w:t>
      </w:r>
      <w:r>
        <w:t>You can trust most of the websites on internet, only a few of them are harmful.</w:t>
      </w:r>
    </w:p>
    <w:p w:rsidR="00E1368C" w:rsidRDefault="00E1368C" w:rsidP="00E1368C">
      <w:pPr>
        <w:pStyle w:val="ListParagraph"/>
        <w:numPr>
          <w:ilvl w:val="0"/>
          <w:numId w:val="5"/>
        </w:numPr>
      </w:pPr>
      <w:r>
        <w:t xml:space="preserve">What does https mean for a website? (How different it is than http?) </w:t>
      </w:r>
    </w:p>
    <w:p w:rsidR="00E1368C" w:rsidRDefault="00E1368C" w:rsidP="00E1368C">
      <w:pPr>
        <w:pStyle w:val="ListParagraph"/>
        <w:numPr>
          <w:ilvl w:val="0"/>
          <w:numId w:val="5"/>
        </w:numPr>
      </w:pPr>
      <w:r>
        <w:t>Are all https websites always secure?</w:t>
      </w:r>
    </w:p>
    <w:p w:rsidR="00E1368C" w:rsidRDefault="00E1368C" w:rsidP="00E1368C">
      <w:pPr>
        <w:pStyle w:val="ListParagraph"/>
        <w:numPr>
          <w:ilvl w:val="0"/>
          <w:numId w:val="5"/>
        </w:numPr>
      </w:pPr>
      <w:r>
        <w:t>(True | False)</w:t>
      </w:r>
      <w:r w:rsidRPr="00E1368C">
        <w:t xml:space="preserve"> </w:t>
      </w:r>
      <w:r>
        <w:t>You should not update your important software, such as OS or browser, since updates are annoying</w:t>
      </w:r>
      <w:r>
        <w:t>.</w:t>
      </w:r>
      <w:r w:rsidR="00BB0352">
        <w:t xml:space="preserve"> </w:t>
      </w:r>
    </w:p>
    <w:p w:rsidR="00E1368C" w:rsidRDefault="00BB0352" w:rsidP="00E1368C">
      <w:pPr>
        <w:pStyle w:val="ListParagraph"/>
        <w:numPr>
          <w:ilvl w:val="0"/>
          <w:numId w:val="5"/>
        </w:numPr>
      </w:pPr>
      <w:r>
        <w:t>(True | False)</w:t>
      </w:r>
      <w:r w:rsidRPr="00E1368C">
        <w:t xml:space="preserve"> </w:t>
      </w:r>
      <w:r>
        <w:t>You can add/follow people to your social media accounts, even if you do not know in real life.</w:t>
      </w:r>
    </w:p>
    <w:p w:rsidR="00BB0352" w:rsidRDefault="00BB0352" w:rsidP="00E1368C">
      <w:pPr>
        <w:pStyle w:val="ListParagraph"/>
        <w:numPr>
          <w:ilvl w:val="0"/>
          <w:numId w:val="5"/>
        </w:numPr>
      </w:pPr>
      <w:r>
        <w:t>(True | False)</w:t>
      </w:r>
      <w:r w:rsidRPr="00E1368C">
        <w:t xml:space="preserve"> </w:t>
      </w:r>
      <w:r>
        <w:t>You can post your location, or any other confidential information to your social media account.</w:t>
      </w:r>
    </w:p>
    <w:p w:rsidR="00BB0352" w:rsidRDefault="00BB0352" w:rsidP="00BB0352">
      <w:pPr>
        <w:pStyle w:val="ListParagraph"/>
        <w:numPr>
          <w:ilvl w:val="0"/>
          <w:numId w:val="5"/>
        </w:numPr>
      </w:pPr>
      <w:r>
        <w:t>(True | False)</w:t>
      </w:r>
      <w:r w:rsidRPr="00E1368C">
        <w:t xml:space="preserve"> </w:t>
      </w:r>
      <w:r>
        <w:t xml:space="preserve">If a site asks for information, it means </w:t>
      </w:r>
      <w:r w:rsidRPr="00BB0352">
        <w:t>it’s required to set up an account</w:t>
      </w:r>
      <w:r>
        <w:t>. You do not need to double check what you are sharing or if it is even necessary to create an account.</w:t>
      </w:r>
    </w:p>
    <w:p w:rsidR="00BB0352" w:rsidRDefault="00BB0352" w:rsidP="00BB0352">
      <w:pPr>
        <w:pStyle w:val="ListParagraph"/>
        <w:numPr>
          <w:ilvl w:val="0"/>
          <w:numId w:val="5"/>
        </w:numPr>
      </w:pPr>
      <w:r>
        <w:t>(True | False)</w:t>
      </w:r>
      <w:r w:rsidRPr="00E1368C">
        <w:t xml:space="preserve"> </w:t>
      </w:r>
      <w:r>
        <w:t>Especially on social media, the default settings are the best, so you should never check your security and privacy settings. (Hint: Companies who make money using your information, such as ad firms, would love that!)</w:t>
      </w:r>
    </w:p>
    <w:p w:rsidR="00BB0352" w:rsidRDefault="00BB0352" w:rsidP="00BB0352">
      <w:pPr>
        <w:pStyle w:val="ListParagraph"/>
        <w:numPr>
          <w:ilvl w:val="0"/>
          <w:numId w:val="5"/>
        </w:numPr>
      </w:pPr>
      <w:r>
        <w:t>(True | False)</w:t>
      </w:r>
      <w:r w:rsidRPr="00E1368C">
        <w:t xml:space="preserve"> </w:t>
      </w:r>
      <w:r>
        <w:t>Internet is a safe place overall, so one not needs to be careful.</w:t>
      </w:r>
    </w:p>
    <w:p w:rsidR="00BB0352" w:rsidRDefault="00BB0352" w:rsidP="00BB0352">
      <w:pPr>
        <w:pStyle w:val="ListParagraph"/>
        <w:numPr>
          <w:ilvl w:val="0"/>
          <w:numId w:val="5"/>
        </w:numPr>
      </w:pPr>
      <w:r>
        <w:t>(True | False)</w:t>
      </w:r>
      <w:r w:rsidRPr="00E1368C">
        <w:t xml:space="preserve"> </w:t>
      </w:r>
      <w:r>
        <w:t>There are all kinds of people and websites on internet, and there are many different scam</w:t>
      </w:r>
      <w:r w:rsidR="0031174D">
        <w:t>s</w:t>
      </w:r>
      <w:r>
        <w:t xml:space="preserve">/traps on internet. So, one always need to be careful (or even </w:t>
      </w:r>
      <w:r w:rsidRPr="00BB0352">
        <w:t>paranoid</w:t>
      </w:r>
      <w:r>
        <w:t>) while on internet. I</w:t>
      </w:r>
      <w:r w:rsidRPr="00BB0352">
        <w:t xml:space="preserve">t </w:t>
      </w:r>
      <w:r>
        <w:t>is better to be safe than sorry.</w:t>
      </w:r>
    </w:p>
    <w:p w:rsidR="0089014D" w:rsidRDefault="0089014D" w:rsidP="0089014D"/>
    <w:p w:rsidR="0089014D" w:rsidRPr="00AA5EDD" w:rsidRDefault="0089014D" w:rsidP="0089014D">
      <w:pPr>
        <w:rPr>
          <w:b/>
          <w:sz w:val="28"/>
          <w:szCs w:val="28"/>
        </w:rPr>
      </w:pPr>
      <w:r w:rsidRPr="00AA5EDD">
        <w:rPr>
          <w:b/>
          <w:sz w:val="28"/>
          <w:szCs w:val="28"/>
        </w:rPr>
        <w:t>Programming</w:t>
      </w:r>
    </w:p>
    <w:p w:rsidR="0089014D" w:rsidRDefault="0031174D" w:rsidP="0089014D">
      <w:pPr>
        <w:pStyle w:val="ListParagraph"/>
        <w:numPr>
          <w:ilvl w:val="0"/>
          <w:numId w:val="4"/>
        </w:numPr>
      </w:pPr>
      <w:r>
        <w:t>No programming homework, but you may download one of the programs to run virtual machines, such as Oracle Virtualbox, to be prepared in advance. We will need it in the future.</w:t>
      </w:r>
      <w:r w:rsidR="00BB0352">
        <w:t xml:space="preserve"> </w:t>
      </w:r>
      <w:r w:rsidR="002D09A1">
        <w:t xml:space="preserve"> </w:t>
      </w:r>
    </w:p>
    <w:sectPr w:rsidR="0089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C09"/>
    <w:multiLevelType w:val="hybridMultilevel"/>
    <w:tmpl w:val="63E600EA"/>
    <w:lvl w:ilvl="0" w:tplc="9F24BF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16B29"/>
    <w:multiLevelType w:val="hybridMultilevel"/>
    <w:tmpl w:val="77C67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F1BAE"/>
    <w:multiLevelType w:val="hybridMultilevel"/>
    <w:tmpl w:val="08EEE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633FD"/>
    <w:multiLevelType w:val="hybridMultilevel"/>
    <w:tmpl w:val="8D8CB22C"/>
    <w:lvl w:ilvl="0" w:tplc="3578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728A8"/>
    <w:multiLevelType w:val="hybridMultilevel"/>
    <w:tmpl w:val="E7F67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944"/>
    <w:rsid w:val="002D09A1"/>
    <w:rsid w:val="0031174D"/>
    <w:rsid w:val="00480BDC"/>
    <w:rsid w:val="005053E8"/>
    <w:rsid w:val="0089014D"/>
    <w:rsid w:val="009C3232"/>
    <w:rsid w:val="00AA5EDD"/>
    <w:rsid w:val="00BB0352"/>
    <w:rsid w:val="00D62944"/>
    <w:rsid w:val="00E1368C"/>
    <w:rsid w:val="00F2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87A4"/>
  <w15:chartTrackingRefBased/>
  <w15:docId w15:val="{165D66CF-ECC7-424A-B3FE-3643D4AB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25UlNNHGT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dpxddDzXf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ik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44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Beykoz Kirk</dc:creator>
  <cp:keywords/>
  <dc:description/>
  <cp:lastModifiedBy>Tr k</cp:lastModifiedBy>
  <cp:revision>5</cp:revision>
  <dcterms:created xsi:type="dcterms:W3CDTF">2016-09-03T16:27:00Z</dcterms:created>
  <dcterms:modified xsi:type="dcterms:W3CDTF">2016-09-10T13:27:00Z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