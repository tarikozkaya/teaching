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43" w:rsidRPr="00AA5EDD" w:rsidRDefault="00D62944">
      <w:pPr>
        <w:rPr>
          <w:b/>
          <w:sz w:val="36"/>
          <w:szCs w:val="36"/>
        </w:rPr>
      </w:pPr>
      <w:r w:rsidRPr="00AA5EDD">
        <w:rPr>
          <w:b/>
          <w:sz w:val="36"/>
          <w:szCs w:val="36"/>
        </w:rPr>
        <w:t>Homework 0</w:t>
      </w:r>
    </w:p>
    <w:p w:rsidR="00D62944" w:rsidRDefault="00D62944"/>
    <w:p w:rsidR="00D62944" w:rsidRPr="00AA5EDD" w:rsidRDefault="00D62944">
      <w:pPr>
        <w:rPr>
          <w:b/>
          <w:sz w:val="28"/>
          <w:szCs w:val="28"/>
        </w:rPr>
      </w:pPr>
      <w:r w:rsidRPr="00AA5EDD">
        <w:rPr>
          <w:b/>
          <w:sz w:val="28"/>
          <w:szCs w:val="28"/>
        </w:rPr>
        <w:t>Video Homework</w:t>
      </w:r>
    </w:p>
    <w:p w:rsidR="00D62944" w:rsidRDefault="00D62944">
      <w:r>
        <w:t>No video</w:t>
      </w:r>
      <w:r w:rsidR="00AA5EDD">
        <w:t xml:space="preserve"> homework</w:t>
      </w:r>
      <w:r>
        <w:t xml:space="preserve"> for </w:t>
      </w:r>
      <w:r w:rsidR="00AA5EDD">
        <w:t>this</w:t>
      </w:r>
      <w:r>
        <w:t xml:space="preserve"> week</w:t>
      </w:r>
    </w:p>
    <w:p w:rsidR="00D62944" w:rsidRDefault="00D62944"/>
    <w:p w:rsidR="00D62944" w:rsidRPr="00AA5EDD" w:rsidRDefault="00D62944">
      <w:pPr>
        <w:rPr>
          <w:b/>
          <w:sz w:val="28"/>
          <w:szCs w:val="28"/>
        </w:rPr>
      </w:pPr>
      <w:r w:rsidRPr="00AA5EDD">
        <w:rPr>
          <w:b/>
          <w:sz w:val="28"/>
          <w:szCs w:val="28"/>
        </w:rPr>
        <w:t>Questions</w:t>
      </w:r>
    </w:p>
    <w:p w:rsidR="00D62944" w:rsidRDefault="00AA5EDD" w:rsidP="0089014D">
      <w:r>
        <w:t>No questions for this</w:t>
      </w:r>
      <w:bookmarkStart w:id="0" w:name="_GoBack"/>
      <w:bookmarkEnd w:id="0"/>
      <w:r w:rsidR="0089014D">
        <w:t xml:space="preserve"> week</w:t>
      </w:r>
    </w:p>
    <w:p w:rsidR="0089014D" w:rsidRDefault="0089014D" w:rsidP="0089014D"/>
    <w:p w:rsidR="0089014D" w:rsidRPr="00AA5EDD" w:rsidRDefault="0089014D" w:rsidP="0089014D">
      <w:pPr>
        <w:rPr>
          <w:b/>
          <w:sz w:val="28"/>
          <w:szCs w:val="28"/>
        </w:rPr>
      </w:pPr>
      <w:r w:rsidRPr="00AA5EDD">
        <w:rPr>
          <w:b/>
          <w:sz w:val="28"/>
          <w:szCs w:val="28"/>
        </w:rPr>
        <w:t>Programming</w:t>
      </w:r>
    </w:p>
    <w:p w:rsidR="0089014D" w:rsidRDefault="0089014D" w:rsidP="0089014D">
      <w:pPr>
        <w:pStyle w:val="ListParagraph"/>
        <w:numPr>
          <w:ilvl w:val="0"/>
          <w:numId w:val="4"/>
        </w:numPr>
      </w:pPr>
      <w:r>
        <w:t>Install Java Development Kit to your computer</w:t>
      </w:r>
    </w:p>
    <w:p w:rsidR="0089014D" w:rsidRDefault="0089014D" w:rsidP="0089014D">
      <w:pPr>
        <w:pStyle w:val="ListParagraph"/>
        <w:numPr>
          <w:ilvl w:val="0"/>
          <w:numId w:val="4"/>
        </w:numPr>
      </w:pPr>
      <w:r>
        <w:t xml:space="preserve">Install your favorite IDE such as NetBeans, Eclipse etc... </w:t>
      </w:r>
    </w:p>
    <w:p w:rsidR="0089014D" w:rsidRDefault="0089014D" w:rsidP="0089014D">
      <w:pPr>
        <w:pStyle w:val="ListParagraph"/>
        <w:numPr>
          <w:ilvl w:val="0"/>
          <w:numId w:val="4"/>
        </w:numPr>
      </w:pPr>
      <w:r>
        <w:t>Run the “hello world” program on your own computer. Instead of “hello world”, print anything you want. Send me the source code and screen shot of the output.</w:t>
      </w:r>
    </w:p>
    <w:p w:rsidR="0089014D" w:rsidRDefault="0089014D" w:rsidP="0089014D">
      <w:pPr>
        <w:pStyle w:val="ListParagraph"/>
        <w:numPr>
          <w:ilvl w:val="0"/>
          <w:numId w:val="4"/>
        </w:numPr>
      </w:pPr>
      <w:r>
        <w:t xml:space="preserve">(Optional) Complete one of the tutorials on the Hour of code website: </w:t>
      </w:r>
      <w:proofErr w:type="gramStart"/>
      <w:r w:rsidRPr="0089014D">
        <w:t>https://code.org/learn</w:t>
      </w:r>
      <w:r w:rsidR="00AA5EDD">
        <w:t xml:space="preserve"> .</w:t>
      </w:r>
      <w:proofErr w:type="gramEnd"/>
      <w:r w:rsidR="00AA5EDD">
        <w:t xml:space="preserve"> Send me the picture of the certificate at the end to show you have completed it.</w:t>
      </w:r>
    </w:p>
    <w:sectPr w:rsidR="0089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C09"/>
    <w:multiLevelType w:val="hybridMultilevel"/>
    <w:tmpl w:val="63E600EA"/>
    <w:lvl w:ilvl="0" w:tplc="9F24BF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16B29"/>
    <w:multiLevelType w:val="hybridMultilevel"/>
    <w:tmpl w:val="77C67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633FD"/>
    <w:multiLevelType w:val="hybridMultilevel"/>
    <w:tmpl w:val="8D8CB22C"/>
    <w:lvl w:ilvl="0" w:tplc="3578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728A8"/>
    <w:multiLevelType w:val="hybridMultilevel"/>
    <w:tmpl w:val="E7F67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944"/>
    <w:rsid w:val="0089014D"/>
    <w:rsid w:val="00AA5EDD"/>
    <w:rsid w:val="00D62944"/>
    <w:rsid w:val="00F2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103E"/>
  <w15:chartTrackingRefBased/>
  <w15:docId w15:val="{165D66CF-ECC7-424A-B3FE-3643D4AB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ik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Beykoz Kirk</dc:creator>
  <cp:keywords/>
  <dc:description/>
  <cp:lastModifiedBy>Tr k</cp:lastModifiedBy>
  <cp:revision>1</cp:revision>
  <dcterms:created xsi:type="dcterms:W3CDTF">2016-08-29T17:00:00Z</dcterms:created>
  <dcterms:modified xsi:type="dcterms:W3CDTF">2016-08-29T17:23:00Z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